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DE29" w14:textId="77777777" w:rsidR="00423D47" w:rsidRDefault="00310F1B">
      <w:pPr>
        <w:jc w:val="center"/>
      </w:pPr>
      <w:r>
        <w:t>Cambio para mejorar el Seo en el Sitio Pasión Dance</w:t>
      </w:r>
    </w:p>
    <w:p w14:paraId="2F38DE2A" w14:textId="77777777" w:rsidR="00423D47" w:rsidRDefault="00423D47"/>
    <w:p w14:paraId="2F38DE2B" w14:textId="77777777" w:rsidR="00423D47" w:rsidRDefault="00310F1B">
      <w:pPr>
        <w:numPr>
          <w:ilvl w:val="0"/>
          <w:numId w:val="1"/>
        </w:numPr>
      </w:pPr>
      <w:r>
        <w:t>Se comenzó con asegurando que todas las páginas tuvieran un Encabezado H1.</w:t>
      </w:r>
    </w:p>
    <w:p w14:paraId="2F38DE2C" w14:textId="77777777" w:rsidR="00423D47" w:rsidRDefault="00310F1B">
      <w:pPr>
        <w:numPr>
          <w:ilvl w:val="0"/>
          <w:numId w:val="1"/>
        </w:numPr>
      </w:pPr>
      <w:r>
        <w:t xml:space="preserve">Se aseguró que las etiquetas semánticas del HTML sean lo más ortodoxas posibles para facilitar la </w:t>
      </w:r>
      <w:r>
        <w:t>lectura de los navegadores.</w:t>
      </w:r>
    </w:p>
    <w:p w14:paraId="2F38DE2D" w14:textId="77777777" w:rsidR="00423D47" w:rsidRDefault="00310F1B">
      <w:pPr>
        <w:numPr>
          <w:ilvl w:val="0"/>
          <w:numId w:val="1"/>
        </w:numPr>
      </w:pPr>
      <w:r>
        <w:t>Se cambió el tamaño en pixeles de las imágenes de Galería de 4096 x 3072 a 950 x 713 optimizado para web.</w:t>
      </w:r>
    </w:p>
    <w:p w14:paraId="2F38DE2E" w14:textId="77777777" w:rsidR="00423D47" w:rsidRDefault="00310F1B">
      <w:pPr>
        <w:numPr>
          <w:ilvl w:val="0"/>
          <w:numId w:val="1"/>
        </w:numPr>
      </w:pPr>
      <w:r>
        <w:t>Se cambió el tamaño aprox. de las imágenes de Galería de 2 MB a 120 KB</w:t>
      </w:r>
    </w:p>
    <w:p w14:paraId="2F38DE2F" w14:textId="77777777" w:rsidR="00423D47" w:rsidRDefault="00310F1B">
      <w:pPr>
        <w:numPr>
          <w:ilvl w:val="0"/>
          <w:numId w:val="1"/>
        </w:numPr>
      </w:pPr>
      <w:r>
        <w:t xml:space="preserve">Optimizado el tamaño y peso en bits de imágenes en </w:t>
      </w:r>
      <w:r>
        <w:t xml:space="preserve">el </w:t>
      </w:r>
      <w:proofErr w:type="spellStart"/>
      <w:r>
        <w:t>Index</w:t>
      </w:r>
      <w:proofErr w:type="spellEnd"/>
      <w:r>
        <w:t>.</w:t>
      </w:r>
    </w:p>
    <w:p w14:paraId="2F38DE30" w14:textId="77777777" w:rsidR="00423D47" w:rsidRDefault="00310F1B">
      <w:pPr>
        <w:numPr>
          <w:ilvl w:val="0"/>
          <w:numId w:val="1"/>
        </w:numPr>
      </w:pPr>
      <w:r>
        <w:t>Optimizadas para web las imágenes de Academia, Biografía y Novedades.</w:t>
      </w:r>
    </w:p>
    <w:p w14:paraId="2F38DE31" w14:textId="77777777" w:rsidR="00423D47" w:rsidRDefault="00310F1B">
      <w:pPr>
        <w:numPr>
          <w:ilvl w:val="0"/>
          <w:numId w:val="1"/>
        </w:numPr>
      </w:pPr>
      <w:r>
        <w:t>etiquetas meta en las páginas:</w:t>
      </w:r>
    </w:p>
    <w:p w14:paraId="2F38DE32" w14:textId="77777777" w:rsidR="00423D47" w:rsidRDefault="00310F1B">
      <w:pPr>
        <w:numPr>
          <w:ilvl w:val="0"/>
          <w:numId w:val="1"/>
        </w:numPr>
      </w:pPr>
      <w:proofErr w:type="spellStart"/>
      <w:r>
        <w:t>index</w:t>
      </w:r>
      <w:proofErr w:type="spellEnd"/>
    </w:p>
    <w:p w14:paraId="2F38DE33" w14:textId="77777777" w:rsidR="00423D47" w:rsidRDefault="00310F1B">
      <w:pPr>
        <w:numPr>
          <w:ilvl w:val="0"/>
          <w:numId w:val="1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>&lt;</w:t>
      </w:r>
      <w:r>
        <w:rPr>
          <w:rFonts w:ascii="Consolas" w:eastAsia="Consolas" w:hAnsi="Consolas" w:cs="Consolas"/>
          <w:color w:val="F92672"/>
          <w:sz w:val="24"/>
          <w:szCs w:val="24"/>
        </w:rPr>
        <w:t>meta</w:t>
      </w:r>
    </w:p>
    <w:p w14:paraId="2F38DE34" w14:textId="77777777" w:rsidR="00423D47" w:rsidRDefault="00310F1B">
      <w:pPr>
        <w:numPr>
          <w:ilvl w:val="0"/>
          <w:numId w:val="1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 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name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description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>"</w:t>
      </w:r>
    </w:p>
    <w:p w14:paraId="2F38DE35" w14:textId="77777777" w:rsidR="00423D47" w:rsidRDefault="00310F1B">
      <w:pPr>
        <w:numPr>
          <w:ilvl w:val="0"/>
          <w:numId w:val="1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 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content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 xml:space="preserve">"Información para contactarse con la academia 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Pasion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 xml:space="preserve"> Dance - Consultas - Ubicación - Redes Soc</w:t>
      </w:r>
      <w:r>
        <w:rPr>
          <w:rFonts w:ascii="Consolas" w:eastAsia="Consolas" w:hAnsi="Consolas" w:cs="Consolas"/>
          <w:color w:val="E6DB74"/>
          <w:sz w:val="24"/>
          <w:szCs w:val="24"/>
        </w:rPr>
        <w:t>iales "</w:t>
      </w:r>
    </w:p>
    <w:p w14:paraId="2F38DE36" w14:textId="77777777" w:rsidR="00423D47" w:rsidRDefault="00310F1B">
      <w:pPr>
        <w:numPr>
          <w:ilvl w:val="0"/>
          <w:numId w:val="1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/&gt;</w:t>
      </w:r>
    </w:p>
    <w:p w14:paraId="2F38DE37" w14:textId="77777777" w:rsidR="00423D47" w:rsidRDefault="00423D47">
      <w:pPr>
        <w:numPr>
          <w:ilvl w:val="0"/>
          <w:numId w:val="1"/>
        </w:numPr>
        <w:shd w:val="clear" w:color="auto" w:fill="272822"/>
        <w:spacing w:line="328" w:lineRule="auto"/>
      </w:pPr>
    </w:p>
    <w:p w14:paraId="2F38DE38" w14:textId="77777777" w:rsidR="00423D47" w:rsidRDefault="00310F1B">
      <w:pPr>
        <w:numPr>
          <w:ilvl w:val="0"/>
          <w:numId w:val="1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&lt;</w:t>
      </w:r>
      <w:r>
        <w:rPr>
          <w:rFonts w:ascii="Consolas" w:eastAsia="Consolas" w:hAnsi="Consolas" w:cs="Consolas"/>
          <w:color w:val="F92672"/>
          <w:sz w:val="24"/>
          <w:szCs w:val="24"/>
        </w:rPr>
        <w:t>meta</w:t>
      </w:r>
    </w:p>
    <w:p w14:paraId="2F38DE39" w14:textId="77777777" w:rsidR="00423D47" w:rsidRDefault="00310F1B">
      <w:pPr>
        <w:numPr>
          <w:ilvl w:val="0"/>
          <w:numId w:val="1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 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name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keywords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>"</w:t>
      </w:r>
    </w:p>
    <w:p w14:paraId="2F38DE3A" w14:textId="77777777" w:rsidR="00423D47" w:rsidRDefault="00310F1B">
      <w:pPr>
        <w:numPr>
          <w:ilvl w:val="0"/>
          <w:numId w:val="1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 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content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 xml:space="preserve">"danzas, árabes, 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ubicacion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 xml:space="preserve">, academia, Aldana Castillo, Consultas, Redes, 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Pasion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 xml:space="preserve"> Dance "</w:t>
      </w:r>
    </w:p>
    <w:p w14:paraId="2F38DE3B" w14:textId="77777777" w:rsidR="00423D47" w:rsidRDefault="00310F1B">
      <w:pPr>
        <w:numPr>
          <w:ilvl w:val="0"/>
          <w:numId w:val="1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/&gt;</w:t>
      </w:r>
    </w:p>
    <w:p w14:paraId="2F38DE3C" w14:textId="77777777" w:rsidR="00423D47" w:rsidRDefault="00423D47"/>
    <w:p w14:paraId="2F38DE3D" w14:textId="77777777" w:rsidR="00423D47" w:rsidRDefault="00310F1B">
      <w:pPr>
        <w:numPr>
          <w:ilvl w:val="0"/>
          <w:numId w:val="2"/>
        </w:numPr>
      </w:pPr>
      <w:r>
        <w:t>Academia:</w:t>
      </w:r>
    </w:p>
    <w:p w14:paraId="2F38DE3E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>&lt;</w:t>
      </w:r>
      <w:r>
        <w:rPr>
          <w:rFonts w:ascii="Consolas" w:eastAsia="Consolas" w:hAnsi="Consolas" w:cs="Consolas"/>
          <w:color w:val="F92672"/>
          <w:sz w:val="24"/>
          <w:szCs w:val="24"/>
        </w:rPr>
        <w:t>meta</w:t>
      </w:r>
    </w:p>
    <w:p w14:paraId="2F38DE3F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 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name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description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>"</w:t>
      </w:r>
    </w:p>
    <w:p w14:paraId="2F38DE40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 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content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 xml:space="preserve">"Información acerca de la academia 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Pasion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 xml:space="preserve"> Dance"</w:t>
      </w:r>
    </w:p>
    <w:p w14:paraId="2F38DE41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/&gt;</w:t>
      </w:r>
    </w:p>
    <w:p w14:paraId="2F38DE42" w14:textId="77777777" w:rsidR="00423D47" w:rsidRDefault="00423D47">
      <w:pPr>
        <w:numPr>
          <w:ilvl w:val="0"/>
          <w:numId w:val="2"/>
        </w:numPr>
        <w:shd w:val="clear" w:color="auto" w:fill="272822"/>
        <w:spacing w:line="328" w:lineRule="auto"/>
      </w:pPr>
    </w:p>
    <w:p w14:paraId="2F38DE43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&lt;</w:t>
      </w:r>
      <w:r>
        <w:rPr>
          <w:rFonts w:ascii="Consolas" w:eastAsia="Consolas" w:hAnsi="Consolas" w:cs="Consolas"/>
          <w:color w:val="F92672"/>
          <w:sz w:val="24"/>
          <w:szCs w:val="24"/>
        </w:rPr>
        <w:t>meta</w:t>
      </w:r>
    </w:p>
    <w:p w14:paraId="2F38DE44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 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name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keywords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>"</w:t>
      </w:r>
    </w:p>
    <w:p w14:paraId="2F38DE45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 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content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>"danzas, ritmos, imagen, academia, profesorado, Aero-dance, fitness, espejo, ensayo "</w:t>
      </w:r>
    </w:p>
    <w:p w14:paraId="2F38DE46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/&gt;</w:t>
      </w:r>
    </w:p>
    <w:p w14:paraId="2F38DE47" w14:textId="77777777" w:rsidR="00423D47" w:rsidRDefault="00423D47"/>
    <w:p w14:paraId="2F38DE48" w14:textId="77777777" w:rsidR="00423D47" w:rsidRDefault="00310F1B">
      <w:pPr>
        <w:numPr>
          <w:ilvl w:val="0"/>
          <w:numId w:val="2"/>
        </w:numPr>
      </w:pPr>
      <w:r>
        <w:t>Biografía:</w:t>
      </w:r>
    </w:p>
    <w:p w14:paraId="2F38DE49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>&lt;</w:t>
      </w:r>
      <w:r>
        <w:rPr>
          <w:rFonts w:ascii="Consolas" w:eastAsia="Consolas" w:hAnsi="Consolas" w:cs="Consolas"/>
          <w:color w:val="F92672"/>
          <w:sz w:val="24"/>
          <w:szCs w:val="24"/>
        </w:rPr>
        <w:t>meta</w:t>
      </w:r>
      <w:r>
        <w:rPr>
          <w:rFonts w:ascii="Consolas" w:eastAsia="Consolas" w:hAnsi="Consolas" w:cs="Consolas"/>
          <w:color w:val="F8F8F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name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description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r>
        <w:rPr>
          <w:rFonts w:ascii="Consolas" w:eastAsia="Consolas" w:hAnsi="Consolas" w:cs="Consolas"/>
          <w:color w:val="F8F8F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content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>"Biografía de la fundadora y profesora de la acade</w:t>
      </w:r>
      <w:r>
        <w:rPr>
          <w:rFonts w:ascii="Consolas" w:eastAsia="Consolas" w:hAnsi="Consolas" w:cs="Consolas"/>
          <w:color w:val="E6DB74"/>
          <w:sz w:val="24"/>
          <w:szCs w:val="24"/>
        </w:rPr>
        <w:t xml:space="preserve">mia 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Pasion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 xml:space="preserve"> Dance "</w:t>
      </w:r>
      <w:r>
        <w:rPr>
          <w:rFonts w:ascii="Consolas" w:eastAsia="Consolas" w:hAnsi="Consolas" w:cs="Consolas"/>
          <w:color w:val="F8F8F2"/>
          <w:sz w:val="24"/>
          <w:szCs w:val="24"/>
        </w:rPr>
        <w:t>&gt;</w:t>
      </w:r>
    </w:p>
    <w:p w14:paraId="2F38DE4A" w14:textId="77777777" w:rsidR="00423D47" w:rsidRDefault="00423D47">
      <w:pPr>
        <w:numPr>
          <w:ilvl w:val="0"/>
          <w:numId w:val="2"/>
        </w:numPr>
        <w:shd w:val="clear" w:color="auto" w:fill="272822"/>
        <w:spacing w:line="328" w:lineRule="auto"/>
      </w:pPr>
    </w:p>
    <w:p w14:paraId="2F38DE4B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lastRenderedPageBreak/>
        <w:t xml:space="preserve">    &lt;</w:t>
      </w:r>
      <w:r>
        <w:rPr>
          <w:rFonts w:ascii="Consolas" w:eastAsia="Consolas" w:hAnsi="Consolas" w:cs="Consolas"/>
          <w:color w:val="F92672"/>
          <w:sz w:val="24"/>
          <w:szCs w:val="24"/>
        </w:rPr>
        <w:t>meta</w:t>
      </w:r>
      <w:r>
        <w:rPr>
          <w:rFonts w:ascii="Consolas" w:eastAsia="Consolas" w:hAnsi="Consolas" w:cs="Consolas"/>
          <w:color w:val="F8F8F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name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keywords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r>
        <w:rPr>
          <w:rFonts w:ascii="Consolas" w:eastAsia="Consolas" w:hAnsi="Consolas" w:cs="Consolas"/>
          <w:color w:val="F8F8F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content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 xml:space="preserve">"danzas, árabes, biografía, academia, Aldana Castillo, profesora, 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certamenes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 xml:space="preserve">, trajes, 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Pasion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 xml:space="preserve"> Dance "</w:t>
      </w:r>
      <w:r>
        <w:rPr>
          <w:rFonts w:ascii="Consolas" w:eastAsia="Consolas" w:hAnsi="Consolas" w:cs="Consolas"/>
          <w:color w:val="F8F8F2"/>
          <w:sz w:val="24"/>
          <w:szCs w:val="24"/>
        </w:rPr>
        <w:t>&gt;</w:t>
      </w:r>
    </w:p>
    <w:p w14:paraId="2F38DE4C" w14:textId="77777777" w:rsidR="00423D47" w:rsidRDefault="00423D47">
      <w:pPr>
        <w:numPr>
          <w:ilvl w:val="0"/>
          <w:numId w:val="2"/>
        </w:numPr>
        <w:shd w:val="clear" w:color="auto" w:fill="272822"/>
        <w:spacing w:line="328" w:lineRule="auto"/>
      </w:pPr>
    </w:p>
    <w:p w14:paraId="2F38DE4D" w14:textId="77777777" w:rsidR="00423D47" w:rsidRDefault="00310F1B">
      <w:pPr>
        <w:numPr>
          <w:ilvl w:val="0"/>
          <w:numId w:val="2"/>
        </w:numPr>
      </w:pPr>
      <w:r>
        <w:t>Contacto:</w:t>
      </w:r>
    </w:p>
    <w:p w14:paraId="2F38DE4E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>&lt;</w:t>
      </w:r>
      <w:r>
        <w:rPr>
          <w:rFonts w:ascii="Consolas" w:eastAsia="Consolas" w:hAnsi="Consolas" w:cs="Consolas"/>
          <w:color w:val="F92672"/>
          <w:sz w:val="24"/>
          <w:szCs w:val="24"/>
        </w:rPr>
        <w:t>meta</w:t>
      </w:r>
    </w:p>
    <w:p w14:paraId="2F38DE4F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 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name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description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>"</w:t>
      </w:r>
    </w:p>
    <w:p w14:paraId="2F38DE50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 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content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 xml:space="preserve">"Información para contactarse con la </w:t>
      </w:r>
      <w:r>
        <w:rPr>
          <w:rFonts w:ascii="Consolas" w:eastAsia="Consolas" w:hAnsi="Consolas" w:cs="Consolas"/>
          <w:color w:val="E6DB74"/>
          <w:sz w:val="24"/>
          <w:szCs w:val="24"/>
        </w:rPr>
        <w:t xml:space="preserve">academia 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Pasion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 xml:space="preserve"> Dance - Consultas - Ubicación - Redes Sociales "</w:t>
      </w:r>
    </w:p>
    <w:p w14:paraId="2F38DE51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/&gt;</w:t>
      </w:r>
    </w:p>
    <w:p w14:paraId="2F38DE52" w14:textId="77777777" w:rsidR="00423D47" w:rsidRDefault="00423D47">
      <w:pPr>
        <w:numPr>
          <w:ilvl w:val="0"/>
          <w:numId w:val="2"/>
        </w:numPr>
        <w:shd w:val="clear" w:color="auto" w:fill="272822"/>
        <w:spacing w:line="328" w:lineRule="auto"/>
      </w:pPr>
    </w:p>
    <w:p w14:paraId="2F38DE53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&lt;</w:t>
      </w:r>
      <w:r>
        <w:rPr>
          <w:rFonts w:ascii="Consolas" w:eastAsia="Consolas" w:hAnsi="Consolas" w:cs="Consolas"/>
          <w:color w:val="F92672"/>
          <w:sz w:val="24"/>
          <w:szCs w:val="24"/>
        </w:rPr>
        <w:t>meta</w:t>
      </w:r>
    </w:p>
    <w:p w14:paraId="2F38DE54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 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name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keywords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>"</w:t>
      </w:r>
    </w:p>
    <w:p w14:paraId="2F38DE55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 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content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 xml:space="preserve">"danzas, árabes, ubicación, academia, Aldana Castillo, Consultas, Redes, 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Pasion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 xml:space="preserve"> Dance "</w:t>
      </w:r>
    </w:p>
    <w:p w14:paraId="2F38DE56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/&gt;</w:t>
      </w:r>
    </w:p>
    <w:p w14:paraId="2F38DE57" w14:textId="77777777" w:rsidR="00423D47" w:rsidRDefault="00310F1B">
      <w:pPr>
        <w:numPr>
          <w:ilvl w:val="0"/>
          <w:numId w:val="2"/>
        </w:numPr>
      </w:pPr>
      <w:r>
        <w:t>Galería:</w:t>
      </w:r>
    </w:p>
    <w:p w14:paraId="2F38DE58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>&lt;</w:t>
      </w:r>
      <w:r>
        <w:rPr>
          <w:rFonts w:ascii="Consolas" w:eastAsia="Consolas" w:hAnsi="Consolas" w:cs="Consolas"/>
          <w:color w:val="F92672"/>
          <w:sz w:val="24"/>
          <w:szCs w:val="24"/>
        </w:rPr>
        <w:t>meta</w:t>
      </w:r>
      <w:r>
        <w:rPr>
          <w:rFonts w:ascii="Consolas" w:eastAsia="Consolas" w:hAnsi="Consolas" w:cs="Consolas"/>
          <w:color w:val="F8F8F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name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description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r>
        <w:rPr>
          <w:rFonts w:ascii="Consolas" w:eastAsia="Consolas" w:hAnsi="Consolas" w:cs="Consolas"/>
          <w:color w:val="F8F8F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content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 xml:space="preserve">"Galería de fotos de la academia 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Pasion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 xml:space="preserve"> Dance"</w:t>
      </w:r>
      <w:r>
        <w:rPr>
          <w:rFonts w:ascii="Consolas" w:eastAsia="Consolas" w:hAnsi="Consolas" w:cs="Consolas"/>
          <w:color w:val="F8F8F2"/>
          <w:sz w:val="24"/>
          <w:szCs w:val="24"/>
        </w:rPr>
        <w:t>&gt;</w:t>
      </w:r>
    </w:p>
    <w:p w14:paraId="2F38DE59" w14:textId="77777777" w:rsidR="00423D47" w:rsidRDefault="00423D47">
      <w:pPr>
        <w:numPr>
          <w:ilvl w:val="0"/>
          <w:numId w:val="2"/>
        </w:numPr>
        <w:shd w:val="clear" w:color="auto" w:fill="272822"/>
        <w:spacing w:line="328" w:lineRule="auto"/>
      </w:pPr>
    </w:p>
    <w:p w14:paraId="2F38DE5A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&lt;</w:t>
      </w:r>
      <w:r>
        <w:rPr>
          <w:rFonts w:ascii="Consolas" w:eastAsia="Consolas" w:hAnsi="Consolas" w:cs="Consolas"/>
          <w:color w:val="F92672"/>
          <w:sz w:val="24"/>
          <w:szCs w:val="24"/>
        </w:rPr>
        <w:t>meta</w:t>
      </w:r>
      <w:r>
        <w:rPr>
          <w:rFonts w:ascii="Consolas" w:eastAsia="Consolas" w:hAnsi="Consolas" w:cs="Consolas"/>
          <w:color w:val="F8F8F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name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keywords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r>
        <w:rPr>
          <w:rFonts w:ascii="Consolas" w:eastAsia="Consolas" w:hAnsi="Consolas" w:cs="Consolas"/>
          <w:color w:val="F8F8F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content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 xml:space="preserve">"danzas, árabes, fotos, galería, academia, Aldana Castillo, profesora, 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imagenes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 xml:space="preserve">, alumnas, 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Pasion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 xml:space="preserve"> Dance "</w:t>
      </w:r>
      <w:r>
        <w:rPr>
          <w:rFonts w:ascii="Consolas" w:eastAsia="Consolas" w:hAnsi="Consolas" w:cs="Consolas"/>
          <w:color w:val="F8F8F2"/>
          <w:sz w:val="24"/>
          <w:szCs w:val="24"/>
        </w:rPr>
        <w:t>&gt;</w:t>
      </w:r>
    </w:p>
    <w:p w14:paraId="2F38DE5B" w14:textId="77777777" w:rsidR="00423D47" w:rsidRDefault="00310F1B">
      <w:pPr>
        <w:numPr>
          <w:ilvl w:val="0"/>
          <w:numId w:val="2"/>
        </w:numPr>
      </w:pPr>
      <w:r>
        <w:t>Novedades:</w:t>
      </w:r>
    </w:p>
    <w:p w14:paraId="2F38DE5C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>&lt;</w:t>
      </w:r>
      <w:r>
        <w:rPr>
          <w:rFonts w:ascii="Consolas" w:eastAsia="Consolas" w:hAnsi="Consolas" w:cs="Consolas"/>
          <w:color w:val="F92672"/>
          <w:sz w:val="24"/>
          <w:szCs w:val="24"/>
        </w:rPr>
        <w:t>meta</w:t>
      </w:r>
      <w:r>
        <w:rPr>
          <w:rFonts w:ascii="Consolas" w:eastAsia="Consolas" w:hAnsi="Consolas" w:cs="Consolas"/>
          <w:color w:val="F8F8F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name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description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r>
        <w:rPr>
          <w:rFonts w:ascii="Consolas" w:eastAsia="Consolas" w:hAnsi="Consolas" w:cs="Consolas"/>
          <w:color w:val="F8F8F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content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r>
        <w:rPr>
          <w:rFonts w:ascii="Consolas" w:eastAsia="Consolas" w:hAnsi="Consolas" w:cs="Consolas"/>
          <w:color w:val="E6DB74"/>
          <w:sz w:val="24"/>
          <w:szCs w:val="24"/>
        </w:rPr>
        <w:t xml:space="preserve">Novedades y noticias acerca de la academia 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Pasion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 xml:space="preserve"> Dance"</w:t>
      </w:r>
      <w:r>
        <w:rPr>
          <w:rFonts w:ascii="Consolas" w:eastAsia="Consolas" w:hAnsi="Consolas" w:cs="Consolas"/>
          <w:color w:val="F8F8F2"/>
          <w:sz w:val="24"/>
          <w:szCs w:val="24"/>
        </w:rPr>
        <w:t>&gt;</w:t>
      </w:r>
    </w:p>
    <w:p w14:paraId="2F38DE5D" w14:textId="77777777" w:rsidR="00423D47" w:rsidRDefault="00423D47">
      <w:pPr>
        <w:numPr>
          <w:ilvl w:val="0"/>
          <w:numId w:val="2"/>
        </w:numPr>
        <w:shd w:val="clear" w:color="auto" w:fill="272822"/>
        <w:spacing w:line="328" w:lineRule="auto"/>
      </w:pPr>
    </w:p>
    <w:p w14:paraId="2F38DE5E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&lt;</w:t>
      </w:r>
      <w:r>
        <w:rPr>
          <w:rFonts w:ascii="Consolas" w:eastAsia="Consolas" w:hAnsi="Consolas" w:cs="Consolas"/>
          <w:color w:val="F92672"/>
          <w:sz w:val="24"/>
          <w:szCs w:val="24"/>
        </w:rPr>
        <w:t>meta</w:t>
      </w:r>
      <w:r>
        <w:rPr>
          <w:rFonts w:ascii="Consolas" w:eastAsia="Consolas" w:hAnsi="Consolas" w:cs="Consolas"/>
          <w:color w:val="F8F8F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name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keywords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>"</w:t>
      </w:r>
    </w:p>
    <w:p w14:paraId="2F38DE5F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 w:cs="Consolas"/>
          <w:color w:val="A6E22E"/>
          <w:sz w:val="24"/>
          <w:szCs w:val="24"/>
        </w:rPr>
        <w:t>content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=</w:t>
      </w:r>
      <w:r>
        <w:rPr>
          <w:rFonts w:ascii="Consolas" w:eastAsia="Consolas" w:hAnsi="Consolas" w:cs="Consolas"/>
          <w:color w:val="E6DB74"/>
          <w:sz w:val="24"/>
          <w:szCs w:val="24"/>
        </w:rPr>
        <w:t xml:space="preserve">"danzas, árabes, 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tik-tok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 xml:space="preserve">, noticias, novedades, academia, Aldana Castillo, </w:t>
      </w:r>
      <w:proofErr w:type="spellStart"/>
      <w:r>
        <w:rPr>
          <w:rFonts w:ascii="Consolas" w:eastAsia="Consolas" w:hAnsi="Consolas" w:cs="Consolas"/>
          <w:color w:val="E6DB74"/>
          <w:sz w:val="24"/>
          <w:szCs w:val="24"/>
        </w:rPr>
        <w:t>Pasion</w:t>
      </w:r>
      <w:proofErr w:type="spellEnd"/>
      <w:r>
        <w:rPr>
          <w:rFonts w:ascii="Consolas" w:eastAsia="Consolas" w:hAnsi="Consolas" w:cs="Consolas"/>
          <w:color w:val="E6DB74"/>
          <w:sz w:val="24"/>
          <w:szCs w:val="24"/>
        </w:rPr>
        <w:t xml:space="preserve"> Dance, Córdoba"</w:t>
      </w:r>
      <w:r>
        <w:rPr>
          <w:rFonts w:ascii="Consolas" w:eastAsia="Consolas" w:hAnsi="Consolas" w:cs="Consolas"/>
          <w:color w:val="F8F8F2"/>
          <w:sz w:val="24"/>
          <w:szCs w:val="24"/>
        </w:rPr>
        <w:t>&gt;</w:t>
      </w:r>
    </w:p>
    <w:p w14:paraId="2F38DE60" w14:textId="77777777" w:rsidR="00423D47" w:rsidRDefault="00423D47">
      <w:pPr>
        <w:numPr>
          <w:ilvl w:val="0"/>
          <w:numId w:val="2"/>
        </w:numPr>
        <w:shd w:val="clear" w:color="auto" w:fill="272822"/>
        <w:spacing w:line="328" w:lineRule="auto"/>
      </w:pPr>
    </w:p>
    <w:p w14:paraId="2F38DE61" w14:textId="77777777" w:rsidR="00423D47" w:rsidRDefault="00423D47">
      <w:pPr>
        <w:numPr>
          <w:ilvl w:val="0"/>
          <w:numId w:val="2"/>
        </w:numPr>
      </w:pPr>
    </w:p>
    <w:p w14:paraId="2F38DE62" w14:textId="77777777" w:rsidR="00423D47" w:rsidRDefault="00310F1B">
      <w:pPr>
        <w:numPr>
          <w:ilvl w:val="0"/>
          <w:numId w:val="2"/>
        </w:numPr>
      </w:pPr>
      <w:r>
        <w:t xml:space="preserve">Se cambió el </w:t>
      </w:r>
      <w:proofErr w:type="spellStart"/>
      <w:r>
        <w:t>title</w:t>
      </w:r>
      <w:proofErr w:type="spellEnd"/>
      <w:r>
        <w:t xml:space="preserve"> de la página </w:t>
      </w:r>
      <w:proofErr w:type="spellStart"/>
      <w:r>
        <w:t>index</w:t>
      </w:r>
      <w:proofErr w:type="spellEnd"/>
      <w:r>
        <w:t xml:space="preserve"> por uno más descriptivo</w:t>
      </w:r>
      <w:r>
        <w:t xml:space="preserve"> de la página: </w:t>
      </w:r>
    </w:p>
    <w:p w14:paraId="2F38DE63" w14:textId="77777777" w:rsidR="00423D47" w:rsidRDefault="00310F1B">
      <w:pPr>
        <w:numPr>
          <w:ilvl w:val="0"/>
          <w:numId w:val="2"/>
        </w:numPr>
        <w:shd w:val="clear" w:color="auto" w:fill="272822"/>
        <w:spacing w:line="328" w:lineRule="auto"/>
      </w:pPr>
      <w:r>
        <w:rPr>
          <w:rFonts w:ascii="Consolas" w:eastAsia="Consolas" w:hAnsi="Consolas" w:cs="Consolas"/>
          <w:color w:val="F8F8F2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color w:val="F92672"/>
          <w:sz w:val="24"/>
          <w:szCs w:val="24"/>
        </w:rPr>
        <w:t>title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&gt;</w:t>
      </w:r>
      <w:proofErr w:type="spellStart"/>
      <w:r>
        <w:rPr>
          <w:rFonts w:ascii="Consolas" w:eastAsia="Consolas" w:hAnsi="Consolas" w:cs="Consolas"/>
          <w:color w:val="F8F8F2"/>
          <w:sz w:val="24"/>
          <w:szCs w:val="24"/>
        </w:rPr>
        <w:t>Pasion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 xml:space="preserve"> Dance - Academia de Danzas y Fitness&lt;/</w:t>
      </w:r>
      <w:proofErr w:type="spellStart"/>
      <w:r>
        <w:rPr>
          <w:rFonts w:ascii="Consolas" w:eastAsia="Consolas" w:hAnsi="Consolas" w:cs="Consolas"/>
          <w:color w:val="F92672"/>
          <w:sz w:val="24"/>
          <w:szCs w:val="24"/>
        </w:rPr>
        <w:t>title</w:t>
      </w:r>
      <w:proofErr w:type="spellEnd"/>
      <w:r>
        <w:rPr>
          <w:rFonts w:ascii="Consolas" w:eastAsia="Consolas" w:hAnsi="Consolas" w:cs="Consolas"/>
          <w:color w:val="F8F8F2"/>
          <w:sz w:val="24"/>
          <w:szCs w:val="24"/>
        </w:rPr>
        <w:t>&gt;</w:t>
      </w:r>
    </w:p>
    <w:p w14:paraId="2F38DE64" w14:textId="77777777" w:rsidR="00423D47" w:rsidRDefault="00423D47">
      <w:pPr>
        <w:numPr>
          <w:ilvl w:val="0"/>
          <w:numId w:val="2"/>
        </w:numPr>
        <w:shd w:val="clear" w:color="auto" w:fill="272822"/>
        <w:spacing w:line="328" w:lineRule="auto"/>
      </w:pPr>
    </w:p>
    <w:p w14:paraId="2F38DE65" w14:textId="77777777" w:rsidR="00423D47" w:rsidRDefault="00310F1B">
      <w:pPr>
        <w:numPr>
          <w:ilvl w:val="0"/>
          <w:numId w:val="2"/>
        </w:numPr>
      </w:pPr>
      <w:r>
        <w:t xml:space="preserve">se siguió con los demás títulos de las otras </w:t>
      </w:r>
      <w:proofErr w:type="spellStart"/>
      <w:r>
        <w:t>paginas</w:t>
      </w:r>
      <w:proofErr w:type="spellEnd"/>
      <w:r>
        <w:t>: contacto, academia, biografía, etc.</w:t>
      </w:r>
    </w:p>
    <w:p w14:paraId="2F38DE66" w14:textId="77777777" w:rsidR="00423D47" w:rsidRDefault="00310F1B">
      <w:pPr>
        <w:numPr>
          <w:ilvl w:val="0"/>
          <w:numId w:val="2"/>
        </w:numPr>
      </w:pPr>
      <w:r>
        <w:t xml:space="preserve">se modificó en el </w:t>
      </w:r>
      <w:proofErr w:type="spellStart"/>
      <w:proofErr w:type="gramStart"/>
      <w:r>
        <w:t>index</w:t>
      </w:r>
      <w:proofErr w:type="spellEnd"/>
      <w:r>
        <w:t>,  el</w:t>
      </w:r>
      <w:proofErr w:type="gramEnd"/>
      <w:r>
        <w:t xml:space="preserve"> texto explicativo de la academia:</w:t>
      </w:r>
    </w:p>
    <w:p w14:paraId="2F38DE67" w14:textId="77777777" w:rsidR="00423D47" w:rsidRDefault="00310F1B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2F38DE29" wp14:editId="2F38DE2A">
            <wp:extent cx="3524253" cy="5295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3" cy="52959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38DE68" w14:textId="77777777" w:rsidR="00423D47" w:rsidRDefault="00310F1B">
      <w:pPr>
        <w:numPr>
          <w:ilvl w:val="0"/>
          <w:numId w:val="2"/>
        </w:numPr>
      </w:pPr>
      <w:r>
        <w:t xml:space="preserve">Adecuación de las </w:t>
      </w:r>
      <w:r>
        <w:t>imágenes del Slider para que estén más a tono.</w:t>
      </w:r>
    </w:p>
    <w:p w14:paraId="2F38DE69" w14:textId="77777777" w:rsidR="00423D47" w:rsidRDefault="00310F1B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F38DE2B" wp14:editId="2F38DE2C">
            <wp:extent cx="5731203" cy="1663695"/>
            <wp:effectExtent l="0" t="0" r="2847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3" cy="16636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38DE6A" w14:textId="77777777" w:rsidR="00423D47" w:rsidRDefault="00310F1B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2F38DE2D" wp14:editId="2F38DE2E">
            <wp:extent cx="5731203" cy="1689097"/>
            <wp:effectExtent l="0" t="0" r="2847" b="6353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3" cy="16890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38DE6B" w14:textId="77777777" w:rsidR="00423D47" w:rsidRDefault="00310F1B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F38DE2F" wp14:editId="2F38DE30">
            <wp:extent cx="5731203" cy="1651004"/>
            <wp:effectExtent l="0" t="0" r="2847" b="6346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3" cy="16510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38DE6C" w14:textId="77777777" w:rsidR="00423D47" w:rsidRDefault="00423D47">
      <w:pPr>
        <w:numPr>
          <w:ilvl w:val="0"/>
          <w:numId w:val="2"/>
        </w:numPr>
      </w:pPr>
    </w:p>
    <w:p w14:paraId="2F38DE6D" w14:textId="643372FF" w:rsidR="00423D47" w:rsidRDefault="00423D47"/>
    <w:p w14:paraId="24CF7CCD" w14:textId="40A1AE14" w:rsidR="0029204B" w:rsidRDefault="00516619">
      <w:r>
        <w:t>Se cambió el texto en la biografía:</w:t>
      </w:r>
    </w:p>
    <w:p w14:paraId="4EB17462" w14:textId="08CAA79A" w:rsidR="00516619" w:rsidRDefault="00516619"/>
    <w:p w14:paraId="0B533BE1" w14:textId="77777777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&lt;</w:t>
      </w:r>
      <w:r w:rsidRPr="00516619">
        <w:rPr>
          <w:rFonts w:ascii="Consolas" w:eastAsia="Times New Roman" w:hAnsi="Consolas" w:cs="Times New Roman"/>
          <w:color w:val="F92672"/>
          <w:sz w:val="24"/>
          <w:szCs w:val="24"/>
          <w:lang w:val="en-US"/>
        </w:rPr>
        <w:t>h5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 xml:space="preserve"> </w:t>
      </w:r>
      <w:r w:rsidRPr="00516619">
        <w:rPr>
          <w:rFonts w:ascii="Consolas" w:eastAsia="Times New Roman" w:hAnsi="Consolas" w:cs="Times New Roman"/>
          <w:color w:val="A6E22E"/>
          <w:sz w:val="24"/>
          <w:szCs w:val="24"/>
          <w:lang w:val="en-US"/>
        </w:rPr>
        <w:t>class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=</w:t>
      </w:r>
      <w:r w:rsidRPr="00516619">
        <w:rPr>
          <w:rFonts w:ascii="Consolas" w:eastAsia="Times New Roman" w:hAnsi="Consolas" w:cs="Times New Roman"/>
          <w:color w:val="E6DB74"/>
          <w:sz w:val="24"/>
          <w:szCs w:val="24"/>
          <w:lang w:val="en-US"/>
        </w:rPr>
        <w:t xml:space="preserve">"card-title </w:t>
      </w:r>
      <w:proofErr w:type="spellStart"/>
      <w:r w:rsidRPr="00516619">
        <w:rPr>
          <w:rFonts w:ascii="Consolas" w:eastAsia="Times New Roman" w:hAnsi="Consolas" w:cs="Times New Roman"/>
          <w:color w:val="E6DB74"/>
          <w:sz w:val="24"/>
          <w:szCs w:val="24"/>
          <w:lang w:val="en-US"/>
        </w:rPr>
        <w:t>bg</w:t>
      </w:r>
      <w:proofErr w:type="spellEnd"/>
      <w:r w:rsidRPr="00516619">
        <w:rPr>
          <w:rFonts w:ascii="Consolas" w:eastAsia="Times New Roman" w:hAnsi="Consolas" w:cs="Times New Roman"/>
          <w:color w:val="E6DB74"/>
          <w:sz w:val="24"/>
          <w:szCs w:val="24"/>
          <w:lang w:val="en-US"/>
        </w:rPr>
        <w:t>-primary text-center"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&gt;</w:t>
      </w:r>
    </w:p>
    <w:p w14:paraId="132CD652" w14:textId="77777777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 xml:space="preserve">                  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Biografía de la profesora Aldana Castillo</w:t>
      </w:r>
    </w:p>
    <w:p w14:paraId="3A26C861" w14:textId="77777777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                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&lt;/</w:t>
      </w:r>
      <w:r w:rsidRPr="00516619">
        <w:rPr>
          <w:rFonts w:ascii="Consolas" w:eastAsia="Times New Roman" w:hAnsi="Consolas" w:cs="Times New Roman"/>
          <w:color w:val="F92672"/>
          <w:sz w:val="24"/>
          <w:szCs w:val="24"/>
          <w:lang w:val="en-US"/>
        </w:rPr>
        <w:t>h5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&gt;</w:t>
      </w:r>
    </w:p>
    <w:p w14:paraId="7CE1FABD" w14:textId="77777777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                &lt;</w:t>
      </w:r>
      <w:r w:rsidRPr="00516619">
        <w:rPr>
          <w:rFonts w:ascii="Consolas" w:eastAsia="Times New Roman" w:hAnsi="Consolas" w:cs="Times New Roman"/>
          <w:color w:val="F92672"/>
          <w:sz w:val="24"/>
          <w:szCs w:val="24"/>
          <w:lang w:val="en-US"/>
        </w:rPr>
        <w:t>p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 xml:space="preserve"> </w:t>
      </w:r>
      <w:r w:rsidRPr="00516619">
        <w:rPr>
          <w:rFonts w:ascii="Consolas" w:eastAsia="Times New Roman" w:hAnsi="Consolas" w:cs="Times New Roman"/>
          <w:color w:val="A6E22E"/>
          <w:sz w:val="24"/>
          <w:szCs w:val="24"/>
          <w:lang w:val="en-US"/>
        </w:rPr>
        <w:t>class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=</w:t>
      </w:r>
      <w:r w:rsidRPr="00516619">
        <w:rPr>
          <w:rFonts w:ascii="Consolas" w:eastAsia="Times New Roman" w:hAnsi="Consolas" w:cs="Times New Roman"/>
          <w:color w:val="E6DB74"/>
          <w:sz w:val="24"/>
          <w:szCs w:val="24"/>
          <w:lang w:val="en-US"/>
        </w:rPr>
        <w:t>"card-text"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&gt;</w:t>
      </w:r>
    </w:p>
    <w:p w14:paraId="045D2C22" w14:textId="77777777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 xml:space="preserve">                  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Desde muy pequeña, influenciada por el Boom de la danza árabe provocado</w:t>
      </w:r>
    </w:p>
    <w:p w14:paraId="0572D76B" w14:textId="56B84A6E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                   por la novela "El Clon" () inicio el 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aprendizaje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 de danzas orientales</w:t>
      </w:r>
    </w:p>
    <w:p w14:paraId="21BEC6CA" w14:textId="77777777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                    en la academia Luna de Oriente de la profesora Gabriela Gorosito.</w:t>
      </w:r>
    </w:p>
    <w:p w14:paraId="2EDCFF96" w14:textId="21DE69E3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                    Allí fue 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desarrollándose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 y participando de diversos 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certámenes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 y en distintas</w:t>
      </w:r>
    </w:p>
    <w:p w14:paraId="6F45ECEA" w14:textId="117521CE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                     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categorías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 tanto individuales como grupales, obteniendo distinciones en varias oportunidades.</w:t>
      </w:r>
    </w:p>
    <w:p w14:paraId="689EBB86" w14:textId="77777777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                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&lt;/</w:t>
      </w:r>
      <w:r w:rsidRPr="00516619">
        <w:rPr>
          <w:rFonts w:ascii="Consolas" w:eastAsia="Times New Roman" w:hAnsi="Consolas" w:cs="Times New Roman"/>
          <w:color w:val="F92672"/>
          <w:sz w:val="24"/>
          <w:szCs w:val="24"/>
          <w:lang w:val="en-US"/>
        </w:rPr>
        <w:t>p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&gt;</w:t>
      </w:r>
    </w:p>
    <w:p w14:paraId="2C8D00E3" w14:textId="77777777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</w:pPr>
    </w:p>
    <w:p w14:paraId="3867CBF2" w14:textId="77777777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                &lt;</w:t>
      </w:r>
      <w:r w:rsidRPr="00516619">
        <w:rPr>
          <w:rFonts w:ascii="Consolas" w:eastAsia="Times New Roman" w:hAnsi="Consolas" w:cs="Times New Roman"/>
          <w:color w:val="F92672"/>
          <w:sz w:val="24"/>
          <w:szCs w:val="24"/>
          <w:lang w:val="en-US"/>
        </w:rPr>
        <w:t>p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 xml:space="preserve"> </w:t>
      </w:r>
      <w:r w:rsidRPr="00516619">
        <w:rPr>
          <w:rFonts w:ascii="Consolas" w:eastAsia="Times New Roman" w:hAnsi="Consolas" w:cs="Times New Roman"/>
          <w:color w:val="A6E22E"/>
          <w:sz w:val="24"/>
          <w:szCs w:val="24"/>
          <w:lang w:val="en-US"/>
        </w:rPr>
        <w:t>class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=</w:t>
      </w:r>
      <w:r w:rsidRPr="00516619">
        <w:rPr>
          <w:rFonts w:ascii="Consolas" w:eastAsia="Times New Roman" w:hAnsi="Consolas" w:cs="Times New Roman"/>
          <w:color w:val="E6DB74"/>
          <w:sz w:val="24"/>
          <w:szCs w:val="24"/>
          <w:lang w:val="en-US"/>
        </w:rPr>
        <w:t>"card-text"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&gt;</w:t>
      </w:r>
    </w:p>
    <w:p w14:paraId="0107E7B2" w14:textId="2D326936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                  En 2009 obtiene el diploma en profesorado en </w:t>
      </w:r>
      <w:proofErr w:type="spellStart"/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Belly</w:t>
      </w:r>
      <w:proofErr w:type="spellEnd"/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 Dance. A</w:t>
      </w:r>
      <w:r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 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partir de ese momento</w:t>
      </w:r>
    </w:p>
    <w:p w14:paraId="275056E8" w14:textId="1762E625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                   fundó su propia 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academia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 "</w:t>
      </w:r>
      <w:proofErr w:type="spellStart"/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Pasion</w:t>
      </w:r>
      <w:proofErr w:type="spellEnd"/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 Dance" enseñando primeramente danzas orientales</w:t>
      </w:r>
    </w:p>
    <w:p w14:paraId="5022C172" w14:textId="77777777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                    y en años siguientes siguió</w:t>
      </w:r>
    </w:p>
    <w:p w14:paraId="60641C79" w14:textId="23DD54FE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lastRenderedPageBreak/>
        <w:t xml:space="preserve">                   paralelamente 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perfeccionándose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 y sumando ritmos callejeros, como el hip-hop.</w:t>
      </w:r>
    </w:p>
    <w:p w14:paraId="7BA53F3F" w14:textId="77777777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                    </w:t>
      </w:r>
    </w:p>
    <w:p w14:paraId="0D78464E" w14:textId="77777777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                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&lt;/</w:t>
      </w:r>
      <w:r w:rsidRPr="00516619">
        <w:rPr>
          <w:rFonts w:ascii="Consolas" w:eastAsia="Times New Roman" w:hAnsi="Consolas" w:cs="Times New Roman"/>
          <w:color w:val="F92672"/>
          <w:sz w:val="24"/>
          <w:szCs w:val="24"/>
          <w:lang w:val="en-US"/>
        </w:rPr>
        <w:t>p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&gt;</w:t>
      </w:r>
    </w:p>
    <w:p w14:paraId="5A2DDFE6" w14:textId="77777777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                &lt;</w:t>
      </w:r>
      <w:r w:rsidRPr="00516619">
        <w:rPr>
          <w:rFonts w:ascii="Consolas" w:eastAsia="Times New Roman" w:hAnsi="Consolas" w:cs="Times New Roman"/>
          <w:color w:val="F92672"/>
          <w:sz w:val="24"/>
          <w:szCs w:val="24"/>
          <w:lang w:val="en-US"/>
        </w:rPr>
        <w:t>p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 xml:space="preserve"> </w:t>
      </w:r>
      <w:r w:rsidRPr="00516619">
        <w:rPr>
          <w:rFonts w:ascii="Consolas" w:eastAsia="Times New Roman" w:hAnsi="Consolas" w:cs="Times New Roman"/>
          <w:color w:val="A6E22E"/>
          <w:sz w:val="24"/>
          <w:szCs w:val="24"/>
          <w:lang w:val="en-US"/>
        </w:rPr>
        <w:t>class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=</w:t>
      </w:r>
      <w:r w:rsidRPr="00516619">
        <w:rPr>
          <w:rFonts w:ascii="Consolas" w:eastAsia="Times New Roman" w:hAnsi="Consolas" w:cs="Times New Roman"/>
          <w:color w:val="E6DB74"/>
          <w:sz w:val="24"/>
          <w:szCs w:val="24"/>
          <w:lang w:val="en-US"/>
        </w:rPr>
        <w:t>"card-text"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&gt;</w:t>
      </w:r>
    </w:p>
    <w:p w14:paraId="2CF351EC" w14:textId="77777777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 xml:space="preserve">                  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A partir del 2021, sumó los grupos de entrenamiento funcional en los que imparte sesiones de fitness</w:t>
      </w:r>
    </w:p>
    <w:p w14:paraId="0D9A9CA2" w14:textId="43206DDC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                   en los que la 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música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 juega un rol importante en la motivación y dinámica de los ejercicios.</w:t>
      </w:r>
    </w:p>
    <w:p w14:paraId="7F77BAC7" w14:textId="384DA8E2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                    Algo importante en aclarar es que 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est</w:t>
      </w:r>
      <w:r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e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 tipo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 de clases funcionales son para todas las edades. </w:t>
      </w:r>
    </w:p>
    <w:p w14:paraId="2F4572E2" w14:textId="77777777" w:rsidR="00516619" w:rsidRPr="00516619" w:rsidRDefault="00516619" w:rsidP="00516619">
      <w:p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                &lt;/</w:t>
      </w:r>
      <w:r w:rsidRPr="00516619">
        <w:rPr>
          <w:rFonts w:ascii="Consolas" w:eastAsia="Times New Roman" w:hAnsi="Consolas" w:cs="Times New Roman"/>
          <w:color w:val="F92672"/>
          <w:sz w:val="24"/>
          <w:szCs w:val="24"/>
          <w:lang w:val="es-ES"/>
        </w:rPr>
        <w:t>p</w:t>
      </w:r>
      <w:r w:rsidRPr="00516619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&gt;</w:t>
      </w:r>
    </w:p>
    <w:p w14:paraId="618C63CF" w14:textId="15A00212" w:rsidR="00516619" w:rsidRDefault="00516619"/>
    <w:p w14:paraId="47B3E5E0" w14:textId="5AB67D00" w:rsidR="00D95295" w:rsidRDefault="00D95295" w:rsidP="00D95295">
      <w:pPr>
        <w:pStyle w:val="Prrafodelista"/>
        <w:numPr>
          <w:ilvl w:val="0"/>
          <w:numId w:val="2"/>
        </w:numPr>
      </w:pPr>
      <w:r>
        <w:t>Se cambió el texto de biografía</w:t>
      </w:r>
    </w:p>
    <w:p w14:paraId="3183A071" w14:textId="29197C4E" w:rsidR="00D95295" w:rsidRPr="00D95295" w:rsidRDefault="00D95295" w:rsidP="00D95295">
      <w:pPr>
        <w:pStyle w:val="Prrafodelista"/>
        <w:numPr>
          <w:ilvl w:val="0"/>
          <w:numId w:val="2"/>
        </w:num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</w:pP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&lt;</w:t>
      </w:r>
      <w:r w:rsidRPr="00D95295">
        <w:rPr>
          <w:rFonts w:ascii="Consolas" w:eastAsia="Times New Roman" w:hAnsi="Consolas" w:cs="Times New Roman"/>
          <w:color w:val="F92672"/>
          <w:sz w:val="24"/>
          <w:szCs w:val="24"/>
          <w:lang w:val="en-US"/>
        </w:rPr>
        <w:t>h5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 xml:space="preserve"> </w:t>
      </w:r>
      <w:r w:rsidRPr="00D95295">
        <w:rPr>
          <w:rFonts w:ascii="Consolas" w:eastAsia="Times New Roman" w:hAnsi="Consolas" w:cs="Times New Roman"/>
          <w:color w:val="A6E22E"/>
          <w:sz w:val="24"/>
          <w:szCs w:val="24"/>
          <w:lang w:val="en-US"/>
        </w:rPr>
        <w:t>class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=</w:t>
      </w:r>
      <w:r w:rsidRPr="00D95295">
        <w:rPr>
          <w:rFonts w:ascii="Consolas" w:eastAsia="Times New Roman" w:hAnsi="Consolas" w:cs="Times New Roman"/>
          <w:color w:val="E6DB74"/>
          <w:sz w:val="24"/>
          <w:szCs w:val="24"/>
          <w:lang w:val="en-US"/>
        </w:rPr>
        <w:t xml:space="preserve">"card-title </w:t>
      </w:r>
      <w:proofErr w:type="spellStart"/>
      <w:r w:rsidRPr="00D95295">
        <w:rPr>
          <w:rFonts w:ascii="Consolas" w:eastAsia="Times New Roman" w:hAnsi="Consolas" w:cs="Times New Roman"/>
          <w:color w:val="E6DB74"/>
          <w:sz w:val="24"/>
          <w:szCs w:val="24"/>
          <w:lang w:val="en-US"/>
        </w:rPr>
        <w:t>bg</w:t>
      </w:r>
      <w:proofErr w:type="spellEnd"/>
      <w:r w:rsidRPr="00D95295">
        <w:rPr>
          <w:rFonts w:ascii="Consolas" w:eastAsia="Times New Roman" w:hAnsi="Consolas" w:cs="Times New Roman"/>
          <w:color w:val="E6DB74"/>
          <w:sz w:val="24"/>
          <w:szCs w:val="24"/>
          <w:lang w:val="en-US"/>
        </w:rPr>
        <w:t>-primary text-center"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&gt;La Academ</w:t>
      </w:r>
      <w:r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i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a&lt;/</w:t>
      </w:r>
      <w:r w:rsidRPr="00D95295">
        <w:rPr>
          <w:rFonts w:ascii="Consolas" w:eastAsia="Times New Roman" w:hAnsi="Consolas" w:cs="Times New Roman"/>
          <w:color w:val="F92672"/>
          <w:sz w:val="24"/>
          <w:szCs w:val="24"/>
          <w:lang w:val="en-US"/>
        </w:rPr>
        <w:t>h5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>&gt;</w:t>
      </w:r>
    </w:p>
    <w:p w14:paraId="21AECD78" w14:textId="77777777" w:rsidR="00D95295" w:rsidRPr="00D95295" w:rsidRDefault="00D95295" w:rsidP="00D95295">
      <w:pPr>
        <w:pStyle w:val="Prrafodelista"/>
        <w:numPr>
          <w:ilvl w:val="0"/>
          <w:numId w:val="2"/>
        </w:num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  <w:t xml:space="preserve">              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&lt;</w:t>
      </w:r>
      <w:r w:rsidRPr="00D95295">
        <w:rPr>
          <w:rFonts w:ascii="Consolas" w:eastAsia="Times New Roman" w:hAnsi="Consolas" w:cs="Times New Roman"/>
          <w:color w:val="F92672"/>
          <w:sz w:val="24"/>
          <w:szCs w:val="24"/>
          <w:lang w:val="es-ES"/>
        </w:rPr>
        <w:t>p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 </w:t>
      </w:r>
      <w:proofErr w:type="spellStart"/>
      <w:r w:rsidRPr="00D95295">
        <w:rPr>
          <w:rFonts w:ascii="Consolas" w:eastAsia="Times New Roman" w:hAnsi="Consolas" w:cs="Times New Roman"/>
          <w:color w:val="A6E22E"/>
          <w:sz w:val="24"/>
          <w:szCs w:val="24"/>
          <w:lang w:val="es-ES"/>
        </w:rPr>
        <w:t>class</w:t>
      </w:r>
      <w:proofErr w:type="spellEnd"/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=</w:t>
      </w:r>
      <w:r w:rsidRPr="00D95295">
        <w:rPr>
          <w:rFonts w:ascii="Consolas" w:eastAsia="Times New Roman" w:hAnsi="Consolas" w:cs="Times New Roman"/>
          <w:color w:val="E6DB74"/>
          <w:sz w:val="24"/>
          <w:szCs w:val="24"/>
          <w:lang w:val="es-ES"/>
        </w:rPr>
        <w:t>"</w:t>
      </w:r>
      <w:proofErr w:type="spellStart"/>
      <w:r w:rsidRPr="00D95295">
        <w:rPr>
          <w:rFonts w:ascii="Consolas" w:eastAsia="Times New Roman" w:hAnsi="Consolas" w:cs="Times New Roman"/>
          <w:color w:val="E6DB74"/>
          <w:sz w:val="24"/>
          <w:szCs w:val="24"/>
          <w:lang w:val="es-ES"/>
        </w:rPr>
        <w:t>card-text</w:t>
      </w:r>
      <w:proofErr w:type="spellEnd"/>
      <w:r w:rsidRPr="00D95295">
        <w:rPr>
          <w:rFonts w:ascii="Consolas" w:eastAsia="Times New Roman" w:hAnsi="Consolas" w:cs="Times New Roman"/>
          <w:color w:val="E6DB74"/>
          <w:sz w:val="24"/>
          <w:szCs w:val="24"/>
          <w:lang w:val="es-ES"/>
        </w:rPr>
        <w:t>"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&gt;</w:t>
      </w:r>
    </w:p>
    <w:p w14:paraId="4A0D33D5" w14:textId="77777777" w:rsidR="00D95295" w:rsidRPr="00D95295" w:rsidRDefault="00D95295" w:rsidP="00D95295">
      <w:pPr>
        <w:pStyle w:val="Prrafodelista"/>
        <w:numPr>
          <w:ilvl w:val="0"/>
          <w:numId w:val="2"/>
        </w:num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                La academia fue fundada en el 2010 funciona en el barrio Cooperativa los Andes.</w:t>
      </w:r>
    </w:p>
    <w:p w14:paraId="778A57E7" w14:textId="77777777" w:rsidR="00D95295" w:rsidRPr="00D95295" w:rsidRDefault="00D95295" w:rsidP="00D95295">
      <w:pPr>
        <w:pStyle w:val="Prrafodelista"/>
        <w:numPr>
          <w:ilvl w:val="0"/>
          <w:numId w:val="2"/>
        </w:num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                 Cuenta con un extenso espejo para facilitar el aprendizaje de los ritmos o el ejercicio funcional.</w:t>
      </w:r>
    </w:p>
    <w:p w14:paraId="115B3DD8" w14:textId="77777777" w:rsidR="00D95295" w:rsidRPr="00D95295" w:rsidRDefault="00D95295" w:rsidP="00D95295">
      <w:pPr>
        <w:pStyle w:val="Prrafodelista"/>
        <w:numPr>
          <w:ilvl w:val="0"/>
          <w:numId w:val="2"/>
        </w:num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              &lt;/</w:t>
      </w:r>
      <w:r w:rsidRPr="00D95295">
        <w:rPr>
          <w:rFonts w:ascii="Consolas" w:eastAsia="Times New Roman" w:hAnsi="Consolas" w:cs="Times New Roman"/>
          <w:color w:val="F92672"/>
          <w:sz w:val="24"/>
          <w:szCs w:val="24"/>
          <w:lang w:val="es-ES"/>
        </w:rPr>
        <w:t>p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&gt;</w:t>
      </w:r>
    </w:p>
    <w:p w14:paraId="746043EF" w14:textId="77777777" w:rsidR="00D95295" w:rsidRPr="00D95295" w:rsidRDefault="00D95295" w:rsidP="00D95295">
      <w:pPr>
        <w:pStyle w:val="Prrafodelista"/>
        <w:numPr>
          <w:ilvl w:val="0"/>
          <w:numId w:val="2"/>
        </w:num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</w:p>
    <w:p w14:paraId="2C1B1811" w14:textId="77777777" w:rsidR="00D95295" w:rsidRPr="00D95295" w:rsidRDefault="00D95295" w:rsidP="00D95295">
      <w:pPr>
        <w:pStyle w:val="Prrafodelista"/>
        <w:numPr>
          <w:ilvl w:val="0"/>
          <w:numId w:val="2"/>
        </w:num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              &lt;</w:t>
      </w:r>
      <w:r w:rsidRPr="00D95295">
        <w:rPr>
          <w:rFonts w:ascii="Consolas" w:eastAsia="Times New Roman" w:hAnsi="Consolas" w:cs="Times New Roman"/>
          <w:color w:val="F92672"/>
          <w:sz w:val="24"/>
          <w:szCs w:val="24"/>
          <w:lang w:val="es-ES"/>
        </w:rPr>
        <w:t>p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 </w:t>
      </w:r>
      <w:proofErr w:type="spellStart"/>
      <w:r w:rsidRPr="00D95295">
        <w:rPr>
          <w:rFonts w:ascii="Consolas" w:eastAsia="Times New Roman" w:hAnsi="Consolas" w:cs="Times New Roman"/>
          <w:color w:val="A6E22E"/>
          <w:sz w:val="24"/>
          <w:szCs w:val="24"/>
          <w:lang w:val="es-ES"/>
        </w:rPr>
        <w:t>class</w:t>
      </w:r>
      <w:proofErr w:type="spellEnd"/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=</w:t>
      </w:r>
      <w:r w:rsidRPr="00D95295">
        <w:rPr>
          <w:rFonts w:ascii="Consolas" w:eastAsia="Times New Roman" w:hAnsi="Consolas" w:cs="Times New Roman"/>
          <w:color w:val="E6DB74"/>
          <w:sz w:val="24"/>
          <w:szCs w:val="24"/>
          <w:lang w:val="es-ES"/>
        </w:rPr>
        <w:t>"</w:t>
      </w:r>
      <w:proofErr w:type="spellStart"/>
      <w:r w:rsidRPr="00D95295">
        <w:rPr>
          <w:rFonts w:ascii="Consolas" w:eastAsia="Times New Roman" w:hAnsi="Consolas" w:cs="Times New Roman"/>
          <w:color w:val="E6DB74"/>
          <w:sz w:val="24"/>
          <w:szCs w:val="24"/>
          <w:lang w:val="es-ES"/>
        </w:rPr>
        <w:t>card-text</w:t>
      </w:r>
      <w:proofErr w:type="spellEnd"/>
      <w:r w:rsidRPr="00D95295">
        <w:rPr>
          <w:rFonts w:ascii="Consolas" w:eastAsia="Times New Roman" w:hAnsi="Consolas" w:cs="Times New Roman"/>
          <w:color w:val="E6DB74"/>
          <w:sz w:val="24"/>
          <w:szCs w:val="24"/>
          <w:lang w:val="es-ES"/>
        </w:rPr>
        <w:t>"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&gt;</w:t>
      </w:r>
    </w:p>
    <w:p w14:paraId="267721EA" w14:textId="77777777" w:rsidR="00D95295" w:rsidRPr="00D95295" w:rsidRDefault="00D95295" w:rsidP="00D95295">
      <w:pPr>
        <w:pStyle w:val="Prrafodelista"/>
        <w:numPr>
          <w:ilvl w:val="0"/>
          <w:numId w:val="2"/>
        </w:num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                También, se cuenta con la opción de que cada alumna tenga un traje diferente para cada ritmo,</w:t>
      </w:r>
    </w:p>
    <w:p w14:paraId="435CCA66" w14:textId="77777777" w:rsidR="00D95295" w:rsidRPr="00D95295" w:rsidRDefault="00D95295" w:rsidP="00D95295">
      <w:pPr>
        <w:pStyle w:val="Prrafodelista"/>
        <w:numPr>
          <w:ilvl w:val="0"/>
          <w:numId w:val="2"/>
        </w:num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                 con la posibilidad de lucirlos en competiciones o en los propios eventos que se organizan durante el año.</w:t>
      </w:r>
    </w:p>
    <w:p w14:paraId="59CD9454" w14:textId="2F08E437" w:rsidR="00D95295" w:rsidRPr="00D95295" w:rsidRDefault="00D95295" w:rsidP="00D95295">
      <w:pPr>
        <w:pStyle w:val="Prrafodelista"/>
        <w:numPr>
          <w:ilvl w:val="0"/>
          <w:numId w:val="2"/>
        </w:num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                  Se suelen organizar 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mínimos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 dos eventos de muestra, uno a mitad de año y otro a final 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de este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.</w:t>
      </w:r>
    </w:p>
    <w:p w14:paraId="3EC03C39" w14:textId="2EEE9D35" w:rsidR="00D95295" w:rsidRPr="00D95295" w:rsidRDefault="00D95295" w:rsidP="00D95295">
      <w:pPr>
        <w:pStyle w:val="Prrafodelista"/>
        <w:numPr>
          <w:ilvl w:val="0"/>
          <w:numId w:val="2"/>
        </w:num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                   Sin contar los distintos 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certámenes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 xml:space="preserve"> en los que la academia participe.</w:t>
      </w:r>
    </w:p>
    <w:p w14:paraId="6FD32B26" w14:textId="77777777" w:rsidR="00D95295" w:rsidRPr="00D95295" w:rsidRDefault="00D95295" w:rsidP="00D95295">
      <w:pPr>
        <w:pStyle w:val="Prrafodelista"/>
        <w:numPr>
          <w:ilvl w:val="0"/>
          <w:numId w:val="2"/>
        </w:numPr>
        <w:shd w:val="clear" w:color="auto" w:fill="272822"/>
        <w:suppressAutoHyphens w:val="0"/>
        <w:autoSpaceDN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</w:pP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              &lt;/</w:t>
      </w:r>
      <w:r w:rsidRPr="00D95295">
        <w:rPr>
          <w:rFonts w:ascii="Consolas" w:eastAsia="Times New Roman" w:hAnsi="Consolas" w:cs="Times New Roman"/>
          <w:color w:val="F92672"/>
          <w:sz w:val="24"/>
          <w:szCs w:val="24"/>
          <w:lang w:val="es-ES"/>
        </w:rPr>
        <w:t>p</w:t>
      </w:r>
      <w:r w:rsidRPr="00D95295">
        <w:rPr>
          <w:rFonts w:ascii="Consolas" w:eastAsia="Times New Roman" w:hAnsi="Consolas" w:cs="Times New Roman"/>
          <w:color w:val="F8F8F2"/>
          <w:sz w:val="24"/>
          <w:szCs w:val="24"/>
          <w:lang w:val="es-ES"/>
        </w:rPr>
        <w:t>&gt;</w:t>
      </w:r>
    </w:p>
    <w:p w14:paraId="25E641A4" w14:textId="77777777" w:rsidR="00D95295" w:rsidRDefault="00D95295" w:rsidP="00D95295">
      <w:pPr>
        <w:pStyle w:val="Prrafodelista"/>
        <w:numPr>
          <w:ilvl w:val="0"/>
          <w:numId w:val="2"/>
        </w:numPr>
      </w:pPr>
    </w:p>
    <w:sectPr w:rsidR="00D952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8DE35" w14:textId="77777777" w:rsidR="00000000" w:rsidRDefault="00310F1B">
      <w:pPr>
        <w:spacing w:line="240" w:lineRule="auto"/>
      </w:pPr>
      <w:r>
        <w:separator/>
      </w:r>
    </w:p>
  </w:endnote>
  <w:endnote w:type="continuationSeparator" w:id="0">
    <w:p w14:paraId="2F38DE37" w14:textId="77777777" w:rsidR="00000000" w:rsidRDefault="00310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8DE31" w14:textId="77777777" w:rsidR="00000000" w:rsidRDefault="00310F1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2F38DE33" w14:textId="77777777" w:rsidR="00000000" w:rsidRDefault="00310F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7955"/>
    <w:multiLevelType w:val="multilevel"/>
    <w:tmpl w:val="F07A08E4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8762D1"/>
    <w:multiLevelType w:val="multilevel"/>
    <w:tmpl w:val="877AD0D4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23D47"/>
    <w:rsid w:val="0029204B"/>
    <w:rsid w:val="00310F1B"/>
    <w:rsid w:val="00423D47"/>
    <w:rsid w:val="00516619"/>
    <w:rsid w:val="00D9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DE29"/>
  <w15:docId w15:val="{A961D2A7-E949-4595-AE9F-CC693CD4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1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8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758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Valle</cp:lastModifiedBy>
  <cp:revision>2</cp:revision>
  <dcterms:created xsi:type="dcterms:W3CDTF">2022-03-02T04:36:00Z</dcterms:created>
  <dcterms:modified xsi:type="dcterms:W3CDTF">2022-03-02T04:36:00Z</dcterms:modified>
</cp:coreProperties>
</file>